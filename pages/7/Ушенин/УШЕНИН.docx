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42" w:rsidRDefault="006B6B42" w:rsidP="006B6B4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УШЕНИН НИКОЛАЙ ИВАНОВИЧ</w:t>
      </w:r>
    </w:p>
    <w:p w:rsidR="00ED5A53" w:rsidRDefault="00ED5A53" w:rsidP="006B6B4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0" w:name="_GoBack"/>
      <w:bookmarkEnd w:id="0"/>
    </w:p>
    <w:p w:rsidR="006B6B42" w:rsidRPr="006B6B42" w:rsidRDefault="006B6B42" w:rsidP="006B6B4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6B42">
        <w:rPr>
          <w:rFonts w:ascii="Times New Roman" w:hAnsi="Times New Roman" w:cs="Times New Roman"/>
          <w:sz w:val="28"/>
          <w:szCs w:val="28"/>
          <w:shd w:val="clear" w:color="auto" w:fill="FFFFFF"/>
        </w:rPr>
        <w:t>(1912 – 1994)</w:t>
      </w:r>
    </w:p>
    <w:p w:rsidR="006B6B42" w:rsidRDefault="006B6B42" w:rsidP="006B6B4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5467E4" w:rsidRDefault="00ED5A53" w:rsidP="006B6B4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91.5pt">
            <v:imagedata r:id="rId4" o:title="Дедушка"/>
          </v:shape>
        </w:pict>
      </w:r>
    </w:p>
    <w:p w:rsidR="006B6B42" w:rsidRDefault="006B6B42" w:rsidP="006B6B4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5467E4" w:rsidRDefault="005467E4" w:rsidP="006B6B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31CA8" w:rsidRPr="00731CA8" w:rsidRDefault="00731CA8" w:rsidP="006B6B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6B42">
        <w:rPr>
          <w:rFonts w:ascii="Times New Roman" w:hAnsi="Times New Roman" w:cs="Times New Roman"/>
          <w:sz w:val="28"/>
          <w:szCs w:val="28"/>
          <w:shd w:val="clear" w:color="auto" w:fill="FFFFFF"/>
        </w:rPr>
        <w:t>Ушенин</w:t>
      </w:r>
      <w:proofErr w:type="spellEnd"/>
      <w:r w:rsidRPr="006B6B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Николай</w:t>
      </w:r>
      <w:r w:rsidRPr="006B6B42">
        <w:rPr>
          <w:rFonts w:ascii="Times New Roman" w:hAnsi="Times New Roman" w:cs="Times New Roman"/>
          <w:sz w:val="28"/>
          <w:szCs w:val="28"/>
        </w:rPr>
        <w:t xml:space="preserve"> </w:t>
      </w:r>
      <w:r w:rsidRPr="006B6B42">
        <w:rPr>
          <w:rFonts w:ascii="Times New Roman" w:hAnsi="Times New Roman" w:cs="Times New Roman"/>
          <w:sz w:val="28"/>
          <w:szCs w:val="28"/>
          <w:shd w:val="clear" w:color="auto" w:fill="FFFFFF"/>
        </w:rPr>
        <w:t>Иванович</w:t>
      </w:r>
      <w:r>
        <w:rPr>
          <w:shd w:val="clear" w:color="auto" w:fill="FFFFFF"/>
        </w:rPr>
        <w:t>,</w:t>
      </w:r>
      <w:r w:rsidRPr="00731CA8">
        <w:rPr>
          <w:shd w:val="clear" w:color="auto" w:fill="FFFFFF"/>
        </w:rPr>
        <w:t xml:space="preserve"> </w:t>
      </w:r>
      <w:r w:rsidRPr="00731CA8">
        <w:rPr>
          <w:rFonts w:ascii="Times New Roman" w:hAnsi="Times New Roman" w:cs="Times New Roman"/>
          <w:sz w:val="28"/>
          <w:szCs w:val="28"/>
        </w:rPr>
        <w:t>родился 22 мая 1912 года в семье рабочего.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1CA8">
        <w:rPr>
          <w:rFonts w:ascii="Times New Roman" w:hAnsi="Times New Roman" w:cs="Times New Roman"/>
          <w:sz w:val="28"/>
          <w:szCs w:val="28"/>
        </w:rPr>
        <w:t>Закончил всего 2 класса и учиться больше не пришлось, так как в стране настали тяжелые времена. В семье он был старшим и рано начал работать. В 17 лет Николай поступил учиться на шофера и не изменил этой</w:t>
      </w:r>
      <w:r w:rsidRPr="00731CA8">
        <w:rPr>
          <w:rFonts w:ascii="Times New Roman" w:hAnsi="Times New Roman" w:cs="Times New Roman"/>
          <w:sz w:val="28"/>
          <w:szCs w:val="28"/>
        </w:rPr>
        <w:br/>
        <w:t xml:space="preserve">профессии до конца жизни. </w:t>
      </w:r>
    </w:p>
    <w:p w:rsidR="00731CA8" w:rsidRDefault="00731CA8" w:rsidP="006B6B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1CA8">
        <w:rPr>
          <w:rFonts w:ascii="Times New Roman" w:hAnsi="Times New Roman" w:cs="Times New Roman"/>
          <w:sz w:val="28"/>
          <w:szCs w:val="28"/>
        </w:rPr>
        <w:t>В 1941 году началась война и он, как многие другие, пошел воевать. Воевал прадедушка на Ленинградском фронте.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1CA8">
        <w:rPr>
          <w:rFonts w:ascii="Times New Roman" w:hAnsi="Times New Roman" w:cs="Times New Roman"/>
          <w:sz w:val="28"/>
          <w:szCs w:val="28"/>
        </w:rPr>
        <w:t>Вывозил людей из осажденного Ленинграда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1CA8">
        <w:rPr>
          <w:rFonts w:ascii="Times New Roman" w:hAnsi="Times New Roman" w:cs="Times New Roman"/>
          <w:sz w:val="28"/>
          <w:szCs w:val="28"/>
        </w:rPr>
        <w:t>«дороге жизни», возил боеприпасы. Многое 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1CA8">
        <w:rPr>
          <w:rFonts w:ascii="Times New Roman" w:hAnsi="Times New Roman" w:cs="Times New Roman"/>
          <w:sz w:val="28"/>
          <w:szCs w:val="28"/>
        </w:rPr>
        <w:t>пришлось пережить во время Великой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1CA8">
        <w:rPr>
          <w:rFonts w:ascii="Times New Roman" w:hAnsi="Times New Roman" w:cs="Times New Roman"/>
          <w:sz w:val="28"/>
          <w:szCs w:val="28"/>
        </w:rPr>
        <w:t>отечественной войны, как и всем тем, кто воевал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1CA8">
        <w:rPr>
          <w:rFonts w:ascii="Times New Roman" w:hAnsi="Times New Roman" w:cs="Times New Roman"/>
          <w:sz w:val="28"/>
          <w:szCs w:val="28"/>
        </w:rPr>
        <w:t>Родину. За заслуги перед Родиной был награжден</w:t>
      </w:r>
      <w:r w:rsidRPr="00731CA8">
        <w:rPr>
          <w:rFonts w:ascii="Times New Roman" w:hAnsi="Times New Roman" w:cs="Times New Roman"/>
          <w:sz w:val="28"/>
          <w:szCs w:val="28"/>
        </w:rPr>
        <w:br/>
        <w:t>орденом «Отечественной войны» и медалями.</w:t>
      </w:r>
    </w:p>
    <w:p w:rsidR="00ED5A53" w:rsidRDefault="00731CA8" w:rsidP="006B6B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1CA8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1CA8">
        <w:rPr>
          <w:rFonts w:ascii="Times New Roman" w:hAnsi="Times New Roman" w:cs="Times New Roman"/>
          <w:sz w:val="28"/>
          <w:szCs w:val="28"/>
        </w:rPr>
        <w:t>войны вернулся осенью 1944 года на костылях с</w:t>
      </w:r>
      <w:r w:rsidRPr="00731CA8">
        <w:rPr>
          <w:rFonts w:ascii="Times New Roman" w:hAnsi="Times New Roman" w:cs="Times New Roman"/>
          <w:sz w:val="28"/>
          <w:szCs w:val="28"/>
        </w:rPr>
        <w:br/>
        <w:t>перебитыми ногами. После войны опять работал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1CA8">
        <w:rPr>
          <w:rFonts w:ascii="Times New Roman" w:hAnsi="Times New Roman" w:cs="Times New Roman"/>
          <w:sz w:val="28"/>
          <w:szCs w:val="28"/>
        </w:rPr>
        <w:t>шофером в АТП г. Кузнецка, откуда в 1972 году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1CA8">
        <w:rPr>
          <w:rFonts w:ascii="Times New Roman" w:hAnsi="Times New Roman" w:cs="Times New Roman"/>
          <w:sz w:val="28"/>
          <w:szCs w:val="28"/>
        </w:rPr>
        <w:t xml:space="preserve">ушел на пенсию. </w:t>
      </w:r>
    </w:p>
    <w:p w:rsidR="00153133" w:rsidRDefault="00731CA8" w:rsidP="006B6B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1CA8">
        <w:rPr>
          <w:rFonts w:ascii="Times New Roman" w:hAnsi="Times New Roman" w:cs="Times New Roman"/>
          <w:sz w:val="28"/>
          <w:szCs w:val="28"/>
        </w:rPr>
        <w:t>Своим пятерым детям прадедушка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1CA8">
        <w:rPr>
          <w:rFonts w:ascii="Times New Roman" w:hAnsi="Times New Roman" w:cs="Times New Roman"/>
          <w:sz w:val="28"/>
          <w:szCs w:val="28"/>
        </w:rPr>
        <w:t>рассказывал о сво</w:t>
      </w:r>
      <w:r w:rsidR="00ED5A53">
        <w:rPr>
          <w:rFonts w:ascii="Times New Roman" w:hAnsi="Times New Roman" w:cs="Times New Roman"/>
          <w:sz w:val="28"/>
          <w:szCs w:val="28"/>
        </w:rPr>
        <w:t xml:space="preserve">их однополчанах, о их героизме. </w:t>
      </w:r>
      <w:r w:rsidRPr="00731CA8">
        <w:rPr>
          <w:rFonts w:ascii="Times New Roman" w:hAnsi="Times New Roman" w:cs="Times New Roman"/>
          <w:sz w:val="28"/>
          <w:szCs w:val="28"/>
        </w:rPr>
        <w:t>Скончался Николай Иванович 4 мая 1994 года.</w:t>
      </w:r>
    </w:p>
    <w:p w:rsidR="005467E4" w:rsidRDefault="005467E4" w:rsidP="006B6B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467E4" w:rsidRDefault="005467E4" w:rsidP="006B6B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467E4" w:rsidRPr="006B6B42" w:rsidRDefault="006B6B42" w:rsidP="006B6B42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</w:t>
      </w:r>
      <w:proofErr w:type="spellStart"/>
      <w:r w:rsidR="005467E4" w:rsidRPr="006B6B42">
        <w:rPr>
          <w:rFonts w:ascii="Times New Roman" w:hAnsi="Times New Roman" w:cs="Times New Roman"/>
          <w:i/>
          <w:sz w:val="28"/>
          <w:szCs w:val="28"/>
        </w:rPr>
        <w:t>Юхимец</w:t>
      </w:r>
      <w:proofErr w:type="spellEnd"/>
      <w:r w:rsidR="005467E4" w:rsidRPr="006B6B42">
        <w:rPr>
          <w:rFonts w:ascii="Times New Roman" w:hAnsi="Times New Roman" w:cs="Times New Roman"/>
          <w:i/>
          <w:sz w:val="28"/>
          <w:szCs w:val="28"/>
        </w:rPr>
        <w:t xml:space="preserve"> Максим (19ВИ1)</w:t>
      </w:r>
    </w:p>
    <w:sectPr w:rsidR="005467E4" w:rsidRPr="006B6B42" w:rsidSect="006B6B42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A8"/>
    <w:rsid w:val="00153133"/>
    <w:rsid w:val="005467E4"/>
    <w:rsid w:val="006B6B42"/>
    <w:rsid w:val="00731CA8"/>
    <w:rsid w:val="00ED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4934"/>
  <w15:docId w15:val="{57B319E7-CD88-4EC5-BC0F-43343D75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styleId="af1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2">
    <w:name w:val="FollowedHyperlink"/>
    <w:basedOn w:val="a0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sbvlad</dc:creator>
  <cp:keywords/>
  <dc:description/>
  <cp:lastModifiedBy>sbvlad</cp:lastModifiedBy>
  <cp:revision>2</cp:revision>
  <dcterms:created xsi:type="dcterms:W3CDTF">2020-01-22T17:05:00Z</dcterms:created>
  <dcterms:modified xsi:type="dcterms:W3CDTF">2020-01-22T17:05:00Z</dcterms:modified>
</cp:coreProperties>
</file>