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084" w:rsidRDefault="009B0084" w:rsidP="009B00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B00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БИРЮКОВ АЛЕКСЕЙ ЯКОВЛЕВИЧ</w:t>
      </w:r>
    </w:p>
    <w:p w:rsidR="003B3660" w:rsidRPr="003B3660" w:rsidRDefault="003B3660" w:rsidP="009B008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36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(25.09.1918 – 21.12.1995)</w:t>
      </w:r>
    </w:p>
    <w:p w:rsidR="009B0084" w:rsidRDefault="0092037A" w:rsidP="0092037A">
      <w:pPr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067300" cy="5218187"/>
            <wp:effectExtent l="19050" t="0" r="0" b="0"/>
            <wp:docPr id="4" name="Рисунок 4" descr="C:\DOCUME~1\USER~1.ENG\LOCALS~1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USER~1.ENG\LOCALS~1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42" cy="521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7A" w:rsidRDefault="0092037A" w:rsidP="003B3660">
      <w:pPr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B3660" w:rsidRDefault="003B3660" w:rsidP="003B36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Моего прадедушку</w:t>
      </w:r>
      <w:r w:rsidR="00B32867"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зовут Бирюков Алексей Яковлевич</w:t>
      </w:r>
      <w:r w:rsidR="00B32867"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р</w:t>
      </w:r>
      <w:r w:rsidR="00B32867"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одился 25 ноября 1918 года в Горьковской области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32867"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селе Красный овраг. </w:t>
      </w:r>
    </w:p>
    <w:p w:rsidR="003B3660" w:rsidRDefault="00B32867" w:rsidP="003B36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1938 году, когда ему было 19 лет, он стал курсантом военного училища. Служил он </w:t>
      </w:r>
      <w:r w:rsidR="003B36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233 стрелковом </w:t>
      </w:r>
      <w:r w:rsidR="000D2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полку, наводчиком орудия 45 мм</w:t>
      </w:r>
      <w:r w:rsidR="000D2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пушки. Дважды </w:t>
      </w:r>
      <w:r w:rsidR="003B36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ранен. Освобождал Кенигсберг</w:t>
      </w:r>
      <w:r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составе 311 отдельного полка правительственной связи 2-го Белорусского фронта. Освобождал Украину, Польшу, Восточную Пруссию. </w:t>
      </w:r>
    </w:p>
    <w:p w:rsidR="003B3660" w:rsidRDefault="00B32867" w:rsidP="003B36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победы участвовал вой</w:t>
      </w:r>
      <w:r w:rsidR="003B36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с Японией. Был в Китае, Корее</w:t>
      </w:r>
      <w:r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Домой вернулся в сентябре 1946 года.</w:t>
      </w:r>
      <w:r w:rsidR="003B36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B3660" w:rsidRDefault="00B32867" w:rsidP="003B36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Много лет он работал на заводе в нашем городе. Все любили его и уважали. Умер он 21 декабря 1995 года. </w:t>
      </w:r>
    </w:p>
    <w:p w:rsidR="00260F83" w:rsidRDefault="00B32867" w:rsidP="003B36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сожалению, я не увидел своего прадедушку живым, я </w:t>
      </w:r>
      <w:r w:rsidR="003B36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родился </w:t>
      </w:r>
      <w:r w:rsidRPr="009B0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2000 году. Но так много хорошего слышал о нем от моего дедушки, бабушки, папы и мамы.</w:t>
      </w:r>
    </w:p>
    <w:p w:rsidR="0092037A" w:rsidRDefault="0092037A" w:rsidP="003B36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2037A" w:rsidRPr="009B0084" w:rsidRDefault="0092037A" w:rsidP="0092037A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53050" cy="5438775"/>
            <wp:effectExtent l="19050" t="0" r="0" b="0"/>
            <wp:docPr id="1" name="Рисунок 1" descr="C:\DOCUME~1\USER~1.ENG\LOCALS~1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USER~1.ENG\LOCALS~1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90" cy="543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084" w:rsidRPr="003B3660" w:rsidRDefault="009B0084" w:rsidP="003B3660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B0084">
        <w:rPr>
          <w:rFonts w:ascii="Arial" w:eastAsia="Times New Roman" w:hAnsi="Arial" w:cs="Arial"/>
          <w:color w:val="262626"/>
          <w:sz w:val="23"/>
          <w:szCs w:val="23"/>
          <w:lang w:eastAsia="ru-RU"/>
        </w:rPr>
        <w:br/>
      </w:r>
      <w:r w:rsidR="003B366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</w:t>
      </w:r>
      <w:r w:rsidR="00CC4D43">
        <w:rPr>
          <w:rFonts w:ascii="Times New Roman" w:hAnsi="Times New Roman" w:cs="Times New Roman"/>
          <w:i/>
          <w:sz w:val="28"/>
          <w:szCs w:val="28"/>
        </w:rPr>
        <w:t xml:space="preserve">                 Ермаков Артем</w:t>
      </w:r>
      <w:r w:rsidR="003B366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  <w:r w:rsidR="00CC4D43">
        <w:rPr>
          <w:rFonts w:ascii="Times New Roman" w:hAnsi="Times New Roman" w:cs="Times New Roman"/>
          <w:i/>
          <w:sz w:val="28"/>
          <w:szCs w:val="28"/>
        </w:rPr>
        <w:t>(18</w:t>
      </w:r>
      <w:r w:rsidR="003B3660" w:rsidRPr="003B3660">
        <w:rPr>
          <w:rFonts w:ascii="Times New Roman" w:hAnsi="Times New Roman" w:cs="Times New Roman"/>
          <w:i/>
          <w:sz w:val="28"/>
          <w:szCs w:val="28"/>
        </w:rPr>
        <w:t>ВВ1)</w:t>
      </w:r>
    </w:p>
    <w:sectPr w:rsidR="009B0084" w:rsidRPr="003B3660" w:rsidSect="0076321A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51BB8"/>
    <w:multiLevelType w:val="multilevel"/>
    <w:tmpl w:val="3B8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B32867"/>
    <w:rsid w:val="000D2452"/>
    <w:rsid w:val="00260F83"/>
    <w:rsid w:val="0033286C"/>
    <w:rsid w:val="003B3660"/>
    <w:rsid w:val="0076321A"/>
    <w:rsid w:val="009169CD"/>
    <w:rsid w:val="0092037A"/>
    <w:rsid w:val="009B0084"/>
    <w:rsid w:val="00B32867"/>
    <w:rsid w:val="00CC4D43"/>
    <w:rsid w:val="00D77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86C"/>
  </w:style>
  <w:style w:type="paragraph" w:styleId="1">
    <w:name w:val="heading 1"/>
    <w:basedOn w:val="a"/>
    <w:next w:val="a"/>
    <w:link w:val="10"/>
    <w:uiPriority w:val="9"/>
    <w:qFormat/>
    <w:rsid w:val="003328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28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28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28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328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328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328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328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328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8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28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28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328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328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328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328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328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328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3328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28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328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328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33286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33286C"/>
    <w:rPr>
      <w:i/>
      <w:iCs/>
    </w:rPr>
  </w:style>
  <w:style w:type="character" w:styleId="a9">
    <w:name w:val="Intense Emphasis"/>
    <w:basedOn w:val="a0"/>
    <w:uiPriority w:val="21"/>
    <w:qFormat/>
    <w:rsid w:val="0033286C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33286C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3286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286C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328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3286C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33286C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33286C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33286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33286C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33286C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sid w:val="0033286C"/>
    <w:rPr>
      <w:color w:val="800080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92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203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4" w:color="ECF0F3"/>
                    <w:right w:val="none" w:sz="0" w:space="0" w:color="auto"/>
                  </w:divBdr>
                  <w:divsChild>
                    <w:div w:id="1712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7194">
                          <w:marLeft w:val="19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3685">
                              <w:marLeft w:val="105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0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2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1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sbvlad</dc:creator>
  <cp:keywords/>
  <dc:description/>
  <cp:lastModifiedBy> </cp:lastModifiedBy>
  <cp:revision>2</cp:revision>
  <dcterms:created xsi:type="dcterms:W3CDTF">2020-02-06T11:33:00Z</dcterms:created>
  <dcterms:modified xsi:type="dcterms:W3CDTF">2020-02-06T11:33:00Z</dcterms:modified>
</cp:coreProperties>
</file>