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77" w:rsidRDefault="000D111E" w:rsidP="000D111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62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КУЛИНКИН</w:t>
      </w:r>
      <w:r w:rsidRPr="00E967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62A77" w:rsidRPr="00262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ЕТР </w:t>
      </w:r>
      <w:r w:rsidR="00262A77" w:rsidRPr="00262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НДРЕЕВИЧ</w:t>
      </w:r>
      <w:r w:rsidR="00262A77" w:rsidRPr="00262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E96755" w:rsidRPr="00E96755" w:rsidRDefault="00E96755" w:rsidP="000D111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755">
        <w:rPr>
          <w:rFonts w:ascii="Times New Roman" w:eastAsia="Times New Roman" w:hAnsi="Times New Roman" w:cs="Times New Roman"/>
          <w:sz w:val="28"/>
          <w:szCs w:val="28"/>
          <w:lang w:eastAsia="ru-RU"/>
        </w:rPr>
        <w:t>(1924 – 1943)</w:t>
      </w:r>
    </w:p>
    <w:p w:rsidR="00E96755" w:rsidRPr="00E96755" w:rsidRDefault="00E96755" w:rsidP="000D111E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2868" w:rsidRPr="009D2868" w:rsidRDefault="009D2868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 поколение знает о Великой Отечественной войне из книг</w:t>
      </w:r>
      <w:r w:rsidR="00262A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фильмов. Парад победы – это цветы, флаги, музыка, военный парад – все красиво, празднично. В эти дни по всей стране объя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вляется минута</w:t>
      </w:r>
      <w:r w:rsidR="0007146B" w:rsidRP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молчания, звучат </w:t>
      </w: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залпы военного салюта. И все мы в эту минуту думаем об одном и том же: мысленно вспоминаем своих дедов и прадедов.</w:t>
      </w:r>
    </w:p>
    <w:p w:rsidR="0007146B" w:rsidRDefault="009D2868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военном кладбище 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деревне</w:t>
      </w: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Рытвино</w:t>
      </w:r>
      <w:proofErr w:type="spellEnd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Духовщинско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района, Смоленской области, </w:t>
      </w: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захоронены воины, павшие смертью храбрых 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боях за Родину при освобождении от немецких захватчиков. Среди них младший лейтенант Петр </w:t>
      </w:r>
      <w:proofErr w:type="spellStart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Андревич</w:t>
      </w:r>
      <w:proofErr w:type="spellEnd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Акулинки</w:t>
      </w:r>
      <w:r w:rsidR="00262A77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spellEnd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мой двоюродный дедушка, уроженец села </w:t>
      </w:r>
      <w:proofErr w:type="spellStart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Кроптово</w:t>
      </w:r>
      <w:proofErr w:type="spellEnd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Бессоновского</w:t>
      </w:r>
      <w:proofErr w:type="spellEnd"/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района, Пензенской области. </w:t>
      </w:r>
    </w:p>
    <w:p w:rsidR="009D2868" w:rsidRPr="009D2868" w:rsidRDefault="00257D92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августе 1943 г.</w:t>
      </w:r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ему было 19 лет. Погиб в первом бою. В своем последнем письме с фронта он написал матери, что очень скучает о ней и своей маленькой сестренке, которая начинала 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ходить</w:t>
      </w:r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шел в свой первый и последний бой. 19 лет – в руках оружие защитника, последний бой – он самый главный. Деревню </w:t>
      </w:r>
      <w:proofErr w:type="spellStart"/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Рытвино</w:t>
      </w:r>
      <w:proofErr w:type="spellEnd"/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фашисты сравняли с землей, единицам удалось выжить. К сожалению, Петру этого сделать не удалось.</w:t>
      </w:r>
    </w:p>
    <w:p w:rsidR="0007146B" w:rsidRDefault="009D2868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наступает День Победы он незримо в строю защитников, павших смертью храбрых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>. 9 мая – в доме горит свеча, ви</w:t>
      </w: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сит гвардейская ленточка, стоит фотография Петра. </w:t>
      </w:r>
    </w:p>
    <w:p w:rsidR="009D2868" w:rsidRPr="009D2868" w:rsidRDefault="00257D92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августе 1943 г. ушло поколение 1924 г.</w:t>
      </w:r>
      <w:bookmarkStart w:id="0" w:name="_GoBack"/>
      <w:bookmarkEnd w:id="0"/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навечно. Это их Победа и наша память. К этому дню будут писать новые стихи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новые песни, а в сердцах остану</w:t>
      </w:r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оборванные молодые жизни, так хотевшие жить, любить и быть любимыми. Не дождалась в селе </w:t>
      </w:r>
      <w:proofErr w:type="spellStart"/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Кроптово</w:t>
      </w:r>
      <w:proofErr w:type="spellEnd"/>
      <w:r w:rsidR="009D2868"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красавица Нина своего любимого, осталась навсегда с ней их любимая песня о счастье.</w:t>
      </w:r>
    </w:p>
    <w:p w:rsidR="0007146B" w:rsidRDefault="009D2868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снова наступит 9 мая, и будет Парад Победы в городах нашей страны и останется память о павших и гордость за них. День Победы – это праздник со слезами на глазах, но это и единение со всей страной. Останется в </w:t>
      </w:r>
      <w:r w:rsidR="00071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сердцах </w:t>
      </w: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благодарность павшим и живым, кто боролся за наше будущее. </w:t>
      </w:r>
    </w:p>
    <w:p w:rsidR="009D2868" w:rsidRPr="009D2868" w:rsidRDefault="009D2868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2868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снова в рядах бессмертного полка будет фотография Петра – младшего лейтенанта, и наша память о нем. Вечная слава ему!</w:t>
      </w:r>
    </w:p>
    <w:p w:rsidR="009D2868" w:rsidRPr="009D2868" w:rsidRDefault="009D2868" w:rsidP="009D286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2868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</w:p>
    <w:p w:rsidR="009D2868" w:rsidRPr="009D2868" w:rsidRDefault="009D2868" w:rsidP="009D2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9D2868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</w:p>
    <w:p w:rsidR="009D2868" w:rsidRPr="006051D0" w:rsidRDefault="00E96755" w:rsidP="009D2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                                                       </w:t>
      </w:r>
      <w:proofErr w:type="spellStart"/>
      <w:r w:rsidR="00262A77" w:rsidRPr="006051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Масляева</w:t>
      </w:r>
      <w:proofErr w:type="spellEnd"/>
      <w:r w:rsidR="00262A77" w:rsidRPr="006051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FE49B2" w:rsidRPr="006051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Полина </w:t>
      </w:r>
      <w:r w:rsidR="00262A77" w:rsidRPr="006051D0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t>(</w:t>
      </w:r>
      <w:r w:rsidR="00262A77" w:rsidRPr="006051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19ВД1)</w:t>
      </w:r>
      <w:r w:rsidR="00262A77" w:rsidRPr="006051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</w:r>
      <w:r w:rsidR="00262A77" w:rsidRPr="006051D0">
        <w:rPr>
          <w:rFonts w:ascii="Times New Roman" w:eastAsia="Times New Roman" w:hAnsi="Times New Roman" w:cs="Times New Roman"/>
          <w:i/>
          <w:sz w:val="23"/>
          <w:szCs w:val="23"/>
          <w:lang w:eastAsia="ru-RU"/>
        </w:rPr>
        <w:br/>
      </w:r>
    </w:p>
    <w:p w:rsidR="00CD1D19" w:rsidRDefault="00CD1D19"/>
    <w:sectPr w:rsidR="00CD1D19" w:rsidSect="006E1ECF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68"/>
    <w:rsid w:val="0007146B"/>
    <w:rsid w:val="000D111E"/>
    <w:rsid w:val="00257D92"/>
    <w:rsid w:val="00262A77"/>
    <w:rsid w:val="00511837"/>
    <w:rsid w:val="00520EEA"/>
    <w:rsid w:val="006051D0"/>
    <w:rsid w:val="00640C6C"/>
    <w:rsid w:val="006E1ECF"/>
    <w:rsid w:val="009D2868"/>
    <w:rsid w:val="00B65B6E"/>
    <w:rsid w:val="00CD1D19"/>
    <w:rsid w:val="00E96755"/>
    <w:rsid w:val="00FB0FB3"/>
    <w:rsid w:val="00F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CFBF1"/>
  <w15:docId w15:val="{6E5A36C1-D45F-40B3-8644-CCA61590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837"/>
  </w:style>
  <w:style w:type="paragraph" w:styleId="1">
    <w:name w:val="heading 1"/>
    <w:basedOn w:val="a"/>
    <w:next w:val="a"/>
    <w:link w:val="10"/>
    <w:uiPriority w:val="9"/>
    <w:qFormat/>
    <w:rsid w:val="005118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18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1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18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118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5118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11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511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11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8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18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1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18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118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118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118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118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118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118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118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118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118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sid w:val="00511837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511837"/>
    <w:rPr>
      <w:i/>
      <w:iCs/>
    </w:rPr>
  </w:style>
  <w:style w:type="character" w:styleId="a9">
    <w:name w:val="Intense Emphasis"/>
    <w:basedOn w:val="a0"/>
    <w:uiPriority w:val="21"/>
    <w:qFormat/>
    <w:rsid w:val="00511837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511837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5118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118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5118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11837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511837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511837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511837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511837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511837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sid w:val="00511837"/>
    <w:rPr>
      <w:color w:val="800080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9D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7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1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7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68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1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63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95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sbvlad</dc:creator>
  <cp:keywords/>
  <dc:description/>
  <cp:lastModifiedBy>sbvlad</cp:lastModifiedBy>
  <cp:revision>2</cp:revision>
  <dcterms:created xsi:type="dcterms:W3CDTF">2020-01-22T15:25:00Z</dcterms:created>
  <dcterms:modified xsi:type="dcterms:W3CDTF">2020-01-22T15:25:00Z</dcterms:modified>
</cp:coreProperties>
</file>